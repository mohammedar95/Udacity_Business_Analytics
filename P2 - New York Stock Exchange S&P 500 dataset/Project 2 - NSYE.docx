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E8D25" w14:textId="77777777" w:rsidR="00BD2E94" w:rsidRDefault="00886702">
      <w:r>
        <w:t>Mohammed Alrashidan</w:t>
      </w:r>
    </w:p>
    <w:p w14:paraId="3D29A4BA" w14:textId="01024A5C" w:rsidR="00886702" w:rsidRDefault="00886702">
      <w:r>
        <w:t xml:space="preserve">Udacity Project </w:t>
      </w:r>
      <w:r w:rsidR="005F6EA0">
        <w:t xml:space="preserve">2 NYSE </w:t>
      </w:r>
    </w:p>
    <w:p w14:paraId="01A136B6" w14:textId="77777777" w:rsidR="00886702" w:rsidRDefault="00886702">
      <w:r>
        <w:t>Business Analytics</w:t>
      </w:r>
      <w:r w:rsidR="00FB4EAE">
        <w:t xml:space="preserve"> NanoDegree</w:t>
      </w:r>
    </w:p>
    <w:p w14:paraId="20BC8E01" w14:textId="4FEB4F9D" w:rsidR="005047C5" w:rsidRDefault="005047C5"/>
    <w:p w14:paraId="115A099D" w14:textId="6044B36B" w:rsidR="005F6EA0" w:rsidRDefault="005F6EA0"/>
    <w:p w14:paraId="46A4006A" w14:textId="1CB0B59B" w:rsidR="005F6EA0" w:rsidRDefault="005F6EA0"/>
    <w:p w14:paraId="4233BFA5" w14:textId="564BE998" w:rsidR="005F6EA0" w:rsidRDefault="005F6EA0"/>
    <w:p w14:paraId="394D3F17" w14:textId="637A2B26" w:rsidR="005F6EA0" w:rsidRDefault="005F6EA0"/>
    <w:p w14:paraId="7210A345" w14:textId="248DD3B3" w:rsidR="005F6EA0" w:rsidRDefault="005F6EA0" w:rsidP="005F6EA0">
      <w:pPr>
        <w:pStyle w:val="NormalWeb"/>
        <w:shd w:val="clear" w:color="auto" w:fill="FFFFFF"/>
        <w:spacing w:before="0" w:beforeAutospacing="0" w:after="0" w:afterAutospacing="0"/>
        <w:rPr>
          <w:rFonts w:ascii="Helvetica" w:hAnsi="Helvetica"/>
          <w:color w:val="4F4F4F"/>
        </w:rPr>
      </w:pPr>
      <w:r>
        <w:rPr>
          <w:rStyle w:val="Strong"/>
          <w:rFonts w:ascii="Helvetica" w:hAnsi="Helvetica"/>
          <w:color w:val="4F4F4F"/>
        </w:rPr>
        <w:t>Task 1:</w:t>
      </w:r>
      <w:r>
        <w:rPr>
          <w:rFonts w:ascii="Helvetica" w:hAnsi="Helvetica"/>
          <w:color w:val="4F4F4F"/>
        </w:rPr>
        <w:br/>
        <w:t>a. Identify the question about the data that you will answer based on your data analysis. Your </w:t>
      </w:r>
      <w:r>
        <w:rPr>
          <w:rStyle w:val="Strong"/>
          <w:rFonts w:ascii="Helvetica" w:hAnsi="Helvetica"/>
          <w:color w:val="4F4F4F"/>
        </w:rPr>
        <w:t>question should include at least one categorical variable (GICS Sector or GICS Sub Industry) and one quantitative variable (one of the financial metrics) and require the use of at least one of the summary statistics</w:t>
      </w:r>
      <w:r>
        <w:rPr>
          <w:rFonts w:ascii="Helvetica" w:hAnsi="Helvetica"/>
          <w:color w:val="4F4F4F"/>
        </w:rPr>
        <w:t>. A tab within the Excel spreadsheet that you submit should include the summary statistics [measures of central tendency (e.g., mean, median) and measures of spread (standard deviation and range)] you used to answer your question</w:t>
      </w:r>
    </w:p>
    <w:p w14:paraId="6FFF3418" w14:textId="2C7E7428" w:rsidR="007B3508" w:rsidRDefault="007B3508" w:rsidP="005F6EA0">
      <w:pPr>
        <w:pStyle w:val="NormalWeb"/>
        <w:shd w:val="clear" w:color="auto" w:fill="FFFFFF"/>
        <w:spacing w:before="0" w:beforeAutospacing="0" w:after="0" w:afterAutospacing="0"/>
        <w:rPr>
          <w:rFonts w:ascii="Helvetica" w:hAnsi="Helvetica"/>
          <w:color w:val="4F4F4F"/>
        </w:rPr>
      </w:pPr>
    </w:p>
    <w:p w14:paraId="0A3AEAB1" w14:textId="114A38B5" w:rsidR="007B3508" w:rsidRDefault="007B3508" w:rsidP="005F6EA0">
      <w:pPr>
        <w:pStyle w:val="NormalWeb"/>
        <w:shd w:val="clear" w:color="auto" w:fill="FFFFFF"/>
        <w:spacing w:before="0" w:beforeAutospacing="0" w:after="0" w:afterAutospacing="0"/>
        <w:rPr>
          <w:rFonts w:ascii="Helvetica" w:hAnsi="Helvetica"/>
          <w:color w:val="4F4F4F"/>
        </w:rPr>
      </w:pPr>
    </w:p>
    <w:p w14:paraId="676E3844" w14:textId="3918FA1C" w:rsidR="007B3508" w:rsidRDefault="007B3508" w:rsidP="005F6EA0">
      <w:pPr>
        <w:pStyle w:val="NormalWeb"/>
        <w:shd w:val="clear" w:color="auto" w:fill="FFFFFF"/>
        <w:spacing w:before="0" w:beforeAutospacing="0" w:after="0" w:afterAutospacing="0"/>
        <w:rPr>
          <w:rFonts w:ascii="Helvetica" w:hAnsi="Helvetica"/>
          <w:color w:val="4F4F4F"/>
        </w:rPr>
      </w:pPr>
    </w:p>
    <w:p w14:paraId="0E3FE834" w14:textId="44BBD92C" w:rsidR="008C1ED2" w:rsidRDefault="008C1ED2" w:rsidP="005F6EA0">
      <w:pPr>
        <w:pStyle w:val="NormalWeb"/>
        <w:shd w:val="clear" w:color="auto" w:fill="FFFFFF"/>
        <w:spacing w:before="0" w:beforeAutospacing="0" w:after="0" w:afterAutospacing="0"/>
        <w:rPr>
          <w:rFonts w:ascii="Helvetica" w:hAnsi="Helvetica"/>
          <w:color w:val="4F4F4F"/>
        </w:rPr>
      </w:pPr>
    </w:p>
    <w:p w14:paraId="7587555B" w14:textId="63E2853C" w:rsidR="008C1ED2" w:rsidRDefault="008C1ED2" w:rsidP="005F6EA0">
      <w:pPr>
        <w:pStyle w:val="NormalWeb"/>
        <w:shd w:val="clear" w:color="auto" w:fill="FFFFFF"/>
        <w:spacing w:before="0" w:beforeAutospacing="0" w:after="0" w:afterAutospacing="0"/>
        <w:rPr>
          <w:rFonts w:ascii="Helvetica" w:hAnsi="Helvetica"/>
          <w:color w:val="4F4F4F"/>
        </w:rPr>
      </w:pPr>
    </w:p>
    <w:p w14:paraId="041E2E56" w14:textId="14E43D10" w:rsidR="008C1ED2" w:rsidRDefault="008C1ED2" w:rsidP="005F6EA0">
      <w:pPr>
        <w:pStyle w:val="NormalWeb"/>
        <w:shd w:val="clear" w:color="auto" w:fill="FFFFFF"/>
        <w:spacing w:before="0" w:beforeAutospacing="0" w:after="0" w:afterAutospacing="0"/>
        <w:rPr>
          <w:rFonts w:ascii="Helvetica" w:hAnsi="Helvetica"/>
          <w:color w:val="4F4F4F"/>
        </w:rPr>
      </w:pPr>
    </w:p>
    <w:p w14:paraId="13073B8C" w14:textId="17842E32" w:rsidR="008C1ED2" w:rsidRDefault="008C1ED2" w:rsidP="005F6EA0">
      <w:pPr>
        <w:pStyle w:val="NormalWeb"/>
        <w:shd w:val="clear" w:color="auto" w:fill="FFFFFF"/>
        <w:spacing w:before="0" w:beforeAutospacing="0" w:after="0" w:afterAutospacing="0"/>
        <w:rPr>
          <w:rFonts w:ascii="Helvetica" w:hAnsi="Helvetica"/>
          <w:color w:val="4F4F4F"/>
        </w:rPr>
      </w:pPr>
    </w:p>
    <w:p w14:paraId="44ED00D1" w14:textId="534524CC" w:rsidR="008C1ED2" w:rsidRDefault="008C1ED2" w:rsidP="005F6EA0">
      <w:pPr>
        <w:pStyle w:val="NormalWeb"/>
        <w:shd w:val="clear" w:color="auto" w:fill="FFFFFF"/>
        <w:spacing w:before="0" w:beforeAutospacing="0" w:after="0" w:afterAutospacing="0"/>
        <w:rPr>
          <w:rFonts w:ascii="Helvetica" w:hAnsi="Helvetica"/>
          <w:color w:val="4F4F4F"/>
        </w:rPr>
      </w:pPr>
    </w:p>
    <w:p w14:paraId="1EA17BE8" w14:textId="341B25EF" w:rsidR="008C1ED2" w:rsidRDefault="008C1ED2" w:rsidP="005F6EA0">
      <w:pPr>
        <w:pStyle w:val="NormalWeb"/>
        <w:shd w:val="clear" w:color="auto" w:fill="FFFFFF"/>
        <w:spacing w:before="0" w:beforeAutospacing="0" w:after="0" w:afterAutospacing="0"/>
        <w:rPr>
          <w:rFonts w:ascii="Helvetica" w:hAnsi="Helvetica"/>
          <w:color w:val="4F4F4F"/>
        </w:rPr>
      </w:pPr>
    </w:p>
    <w:p w14:paraId="108B1393" w14:textId="427AA866" w:rsidR="008C1ED2" w:rsidRDefault="008C1ED2" w:rsidP="005F6EA0">
      <w:pPr>
        <w:pStyle w:val="NormalWeb"/>
        <w:shd w:val="clear" w:color="auto" w:fill="FFFFFF"/>
        <w:spacing w:before="0" w:beforeAutospacing="0" w:after="0" w:afterAutospacing="0"/>
        <w:rPr>
          <w:rFonts w:ascii="Helvetica" w:hAnsi="Helvetica"/>
          <w:color w:val="4F4F4F"/>
        </w:rPr>
      </w:pPr>
    </w:p>
    <w:p w14:paraId="769B1B28" w14:textId="376DC006" w:rsidR="008C1ED2" w:rsidRDefault="008C1ED2" w:rsidP="005F6EA0">
      <w:pPr>
        <w:pStyle w:val="NormalWeb"/>
        <w:shd w:val="clear" w:color="auto" w:fill="FFFFFF"/>
        <w:spacing w:before="0" w:beforeAutospacing="0" w:after="0" w:afterAutospacing="0"/>
        <w:rPr>
          <w:rFonts w:ascii="Helvetica" w:hAnsi="Helvetica"/>
          <w:color w:val="4F4F4F"/>
        </w:rPr>
      </w:pPr>
    </w:p>
    <w:p w14:paraId="086C6EA4" w14:textId="42DD2F7E" w:rsidR="008C1ED2" w:rsidRDefault="008C1ED2" w:rsidP="005F6EA0">
      <w:pPr>
        <w:pStyle w:val="NormalWeb"/>
        <w:shd w:val="clear" w:color="auto" w:fill="FFFFFF"/>
        <w:spacing w:before="0" w:beforeAutospacing="0" w:after="0" w:afterAutospacing="0"/>
        <w:rPr>
          <w:rFonts w:ascii="Helvetica" w:hAnsi="Helvetica"/>
          <w:color w:val="4F4F4F"/>
        </w:rPr>
      </w:pPr>
    </w:p>
    <w:p w14:paraId="3A73CB2B" w14:textId="0745F4A9" w:rsidR="008C1ED2" w:rsidRDefault="008C1ED2" w:rsidP="005F6EA0">
      <w:pPr>
        <w:pStyle w:val="NormalWeb"/>
        <w:shd w:val="clear" w:color="auto" w:fill="FFFFFF"/>
        <w:spacing w:before="0" w:beforeAutospacing="0" w:after="0" w:afterAutospacing="0"/>
        <w:rPr>
          <w:rFonts w:ascii="Helvetica" w:hAnsi="Helvetica"/>
          <w:color w:val="4F4F4F"/>
        </w:rPr>
      </w:pPr>
    </w:p>
    <w:p w14:paraId="21C7A82D" w14:textId="038B8358" w:rsidR="008C1ED2" w:rsidRDefault="008C1ED2" w:rsidP="005F6EA0">
      <w:pPr>
        <w:pStyle w:val="NormalWeb"/>
        <w:shd w:val="clear" w:color="auto" w:fill="FFFFFF"/>
        <w:spacing w:before="0" w:beforeAutospacing="0" w:after="0" w:afterAutospacing="0"/>
        <w:rPr>
          <w:rFonts w:ascii="Helvetica" w:hAnsi="Helvetica"/>
          <w:color w:val="4F4F4F"/>
        </w:rPr>
      </w:pPr>
    </w:p>
    <w:p w14:paraId="1A3A74E7" w14:textId="4FA382A8" w:rsidR="008C1ED2" w:rsidRDefault="008C1ED2" w:rsidP="005F6EA0">
      <w:pPr>
        <w:pStyle w:val="NormalWeb"/>
        <w:shd w:val="clear" w:color="auto" w:fill="FFFFFF"/>
        <w:spacing w:before="0" w:beforeAutospacing="0" w:after="0" w:afterAutospacing="0"/>
        <w:rPr>
          <w:rFonts w:ascii="Helvetica" w:hAnsi="Helvetica"/>
          <w:color w:val="4F4F4F"/>
        </w:rPr>
      </w:pPr>
    </w:p>
    <w:p w14:paraId="4ED83E79" w14:textId="58E180D2" w:rsidR="008C1ED2" w:rsidRDefault="008C1ED2" w:rsidP="005F6EA0">
      <w:pPr>
        <w:pStyle w:val="NormalWeb"/>
        <w:shd w:val="clear" w:color="auto" w:fill="FFFFFF"/>
        <w:spacing w:before="0" w:beforeAutospacing="0" w:after="0" w:afterAutospacing="0"/>
        <w:rPr>
          <w:rFonts w:ascii="Helvetica" w:hAnsi="Helvetica"/>
          <w:color w:val="4F4F4F"/>
        </w:rPr>
      </w:pPr>
    </w:p>
    <w:p w14:paraId="5E17E276" w14:textId="5557B177" w:rsidR="008C1ED2" w:rsidRDefault="008C1ED2" w:rsidP="005F6EA0">
      <w:pPr>
        <w:pStyle w:val="NormalWeb"/>
        <w:shd w:val="clear" w:color="auto" w:fill="FFFFFF"/>
        <w:spacing w:before="0" w:beforeAutospacing="0" w:after="0" w:afterAutospacing="0"/>
        <w:rPr>
          <w:rFonts w:ascii="Helvetica" w:hAnsi="Helvetica"/>
          <w:color w:val="4F4F4F"/>
        </w:rPr>
      </w:pPr>
    </w:p>
    <w:p w14:paraId="204011F3" w14:textId="54FD6A72" w:rsidR="008C1ED2" w:rsidRDefault="008C1ED2" w:rsidP="005F6EA0">
      <w:pPr>
        <w:pStyle w:val="NormalWeb"/>
        <w:shd w:val="clear" w:color="auto" w:fill="FFFFFF"/>
        <w:spacing w:before="0" w:beforeAutospacing="0" w:after="0" w:afterAutospacing="0"/>
        <w:rPr>
          <w:rFonts w:ascii="Helvetica" w:hAnsi="Helvetica"/>
          <w:color w:val="4F4F4F"/>
        </w:rPr>
      </w:pPr>
    </w:p>
    <w:p w14:paraId="18E98915" w14:textId="523CB329" w:rsidR="008C1ED2" w:rsidRDefault="008C1ED2" w:rsidP="005F6EA0">
      <w:pPr>
        <w:pStyle w:val="NormalWeb"/>
        <w:shd w:val="clear" w:color="auto" w:fill="FFFFFF"/>
        <w:spacing w:before="0" w:beforeAutospacing="0" w:after="0" w:afterAutospacing="0"/>
        <w:rPr>
          <w:rFonts w:ascii="Helvetica" w:hAnsi="Helvetica"/>
          <w:color w:val="4F4F4F"/>
        </w:rPr>
      </w:pPr>
    </w:p>
    <w:p w14:paraId="7DB1FF23" w14:textId="3095DA5A" w:rsidR="008C1ED2" w:rsidRDefault="008C1ED2" w:rsidP="005F6EA0">
      <w:pPr>
        <w:pStyle w:val="NormalWeb"/>
        <w:shd w:val="clear" w:color="auto" w:fill="FFFFFF"/>
        <w:spacing w:before="0" w:beforeAutospacing="0" w:after="0" w:afterAutospacing="0"/>
        <w:rPr>
          <w:rFonts w:ascii="Helvetica" w:hAnsi="Helvetica"/>
          <w:color w:val="4F4F4F"/>
        </w:rPr>
      </w:pPr>
    </w:p>
    <w:p w14:paraId="7FE67340" w14:textId="46E0662B" w:rsidR="008C1ED2" w:rsidRDefault="008C1ED2" w:rsidP="005F6EA0">
      <w:pPr>
        <w:pStyle w:val="NormalWeb"/>
        <w:shd w:val="clear" w:color="auto" w:fill="FFFFFF"/>
        <w:spacing w:before="0" w:beforeAutospacing="0" w:after="0" w:afterAutospacing="0"/>
        <w:rPr>
          <w:rFonts w:ascii="Helvetica" w:hAnsi="Helvetica"/>
          <w:color w:val="4F4F4F"/>
        </w:rPr>
      </w:pPr>
    </w:p>
    <w:p w14:paraId="29BC6CA5" w14:textId="3CA0B46F" w:rsidR="008C1ED2" w:rsidRDefault="008C1ED2" w:rsidP="005F6EA0">
      <w:pPr>
        <w:pStyle w:val="NormalWeb"/>
        <w:shd w:val="clear" w:color="auto" w:fill="FFFFFF"/>
        <w:spacing w:before="0" w:beforeAutospacing="0" w:after="0" w:afterAutospacing="0"/>
        <w:rPr>
          <w:rFonts w:ascii="Helvetica" w:hAnsi="Helvetica"/>
          <w:color w:val="4F4F4F"/>
        </w:rPr>
      </w:pPr>
    </w:p>
    <w:p w14:paraId="7C36CC87" w14:textId="5D515ED0" w:rsidR="008C1ED2" w:rsidRDefault="008C1ED2" w:rsidP="005F6EA0">
      <w:pPr>
        <w:pStyle w:val="NormalWeb"/>
        <w:shd w:val="clear" w:color="auto" w:fill="FFFFFF"/>
        <w:spacing w:before="0" w:beforeAutospacing="0" w:after="0" w:afterAutospacing="0"/>
        <w:rPr>
          <w:rFonts w:ascii="Helvetica" w:hAnsi="Helvetica"/>
          <w:color w:val="4F4F4F"/>
        </w:rPr>
      </w:pPr>
    </w:p>
    <w:p w14:paraId="15AF3080" w14:textId="7CE4574B" w:rsidR="008C1ED2" w:rsidRDefault="008C1ED2" w:rsidP="005F6EA0">
      <w:pPr>
        <w:pStyle w:val="NormalWeb"/>
        <w:shd w:val="clear" w:color="auto" w:fill="FFFFFF"/>
        <w:spacing w:before="0" w:beforeAutospacing="0" w:after="0" w:afterAutospacing="0"/>
        <w:rPr>
          <w:rFonts w:ascii="Helvetica" w:hAnsi="Helvetica"/>
          <w:color w:val="4F4F4F"/>
        </w:rPr>
      </w:pPr>
    </w:p>
    <w:p w14:paraId="5EF5CC4F" w14:textId="16ABDA7A" w:rsidR="008C1ED2" w:rsidRDefault="008C1ED2" w:rsidP="005F6EA0">
      <w:pPr>
        <w:pStyle w:val="NormalWeb"/>
        <w:shd w:val="clear" w:color="auto" w:fill="FFFFFF"/>
        <w:spacing w:before="0" w:beforeAutospacing="0" w:after="0" w:afterAutospacing="0"/>
        <w:rPr>
          <w:rFonts w:ascii="Helvetica" w:hAnsi="Helvetica"/>
          <w:color w:val="4F4F4F"/>
        </w:rPr>
      </w:pPr>
    </w:p>
    <w:p w14:paraId="59E943C0" w14:textId="64D8F6E3" w:rsidR="008C1ED2" w:rsidRDefault="008C1ED2" w:rsidP="005F6EA0">
      <w:pPr>
        <w:pStyle w:val="NormalWeb"/>
        <w:shd w:val="clear" w:color="auto" w:fill="FFFFFF"/>
        <w:spacing w:before="0" w:beforeAutospacing="0" w:after="0" w:afterAutospacing="0"/>
        <w:rPr>
          <w:rFonts w:ascii="Helvetica" w:hAnsi="Helvetica"/>
          <w:color w:val="4F4F4F"/>
        </w:rPr>
      </w:pPr>
    </w:p>
    <w:p w14:paraId="72845002" w14:textId="58FE4BFE" w:rsidR="008C1ED2" w:rsidRDefault="008C1ED2" w:rsidP="005F6EA0">
      <w:pPr>
        <w:pStyle w:val="NormalWeb"/>
        <w:shd w:val="clear" w:color="auto" w:fill="FFFFFF"/>
        <w:spacing w:before="0" w:beforeAutospacing="0" w:after="0" w:afterAutospacing="0"/>
        <w:rPr>
          <w:rFonts w:ascii="Helvetica" w:hAnsi="Helvetica"/>
          <w:color w:val="4F4F4F"/>
        </w:rPr>
      </w:pPr>
    </w:p>
    <w:p w14:paraId="2EB64570" w14:textId="21929E53" w:rsidR="008C1ED2" w:rsidRDefault="008C1ED2" w:rsidP="005F6EA0">
      <w:pPr>
        <w:pStyle w:val="NormalWeb"/>
        <w:shd w:val="clear" w:color="auto" w:fill="FFFFFF"/>
        <w:spacing w:before="0" w:beforeAutospacing="0" w:after="0" w:afterAutospacing="0"/>
        <w:rPr>
          <w:rFonts w:ascii="Helvetica" w:hAnsi="Helvetica"/>
          <w:color w:val="4F4F4F"/>
        </w:rPr>
      </w:pPr>
    </w:p>
    <w:p w14:paraId="10D09851" w14:textId="2D701DD0" w:rsidR="008C1ED2" w:rsidRDefault="008C1ED2" w:rsidP="005F6EA0">
      <w:pPr>
        <w:pStyle w:val="NormalWeb"/>
        <w:shd w:val="clear" w:color="auto" w:fill="FFFFFF"/>
        <w:spacing w:before="0" w:beforeAutospacing="0" w:after="0" w:afterAutospacing="0"/>
        <w:rPr>
          <w:rFonts w:ascii="Helvetica" w:hAnsi="Helvetica"/>
          <w:color w:val="4F4F4F"/>
        </w:rPr>
      </w:pPr>
    </w:p>
    <w:p w14:paraId="41348BDB" w14:textId="17E61B7D" w:rsidR="008C1ED2" w:rsidRDefault="008C1ED2" w:rsidP="005F6EA0">
      <w:pPr>
        <w:pStyle w:val="NormalWeb"/>
        <w:shd w:val="clear" w:color="auto" w:fill="FFFFFF"/>
        <w:spacing w:before="0" w:beforeAutospacing="0" w:after="0" w:afterAutospacing="0"/>
        <w:rPr>
          <w:rFonts w:ascii="Helvetica" w:hAnsi="Helvetica"/>
          <w:color w:val="4F4F4F"/>
        </w:rPr>
      </w:pPr>
    </w:p>
    <w:p w14:paraId="71B95676" w14:textId="6E36D4B7" w:rsidR="008C1ED2" w:rsidRDefault="008C1ED2" w:rsidP="005F6EA0">
      <w:pPr>
        <w:pStyle w:val="NormalWeb"/>
        <w:shd w:val="clear" w:color="auto" w:fill="FFFFFF"/>
        <w:spacing w:before="0" w:beforeAutospacing="0" w:after="0" w:afterAutospacing="0"/>
        <w:rPr>
          <w:rFonts w:ascii="Helvetica" w:hAnsi="Helvetica"/>
          <w:color w:val="4F4F4F"/>
        </w:rPr>
      </w:pPr>
    </w:p>
    <w:p w14:paraId="488B6764" w14:textId="77777777" w:rsidR="008C1ED2" w:rsidRDefault="008C1ED2" w:rsidP="005F6EA0">
      <w:pPr>
        <w:pStyle w:val="NormalWeb"/>
        <w:shd w:val="clear" w:color="auto" w:fill="FFFFFF"/>
        <w:spacing w:before="0" w:beforeAutospacing="0" w:after="0" w:afterAutospacing="0"/>
        <w:rPr>
          <w:rFonts w:ascii="Helvetica" w:hAnsi="Helvetica"/>
          <w:color w:val="4F4F4F"/>
        </w:rPr>
      </w:pPr>
    </w:p>
    <w:p w14:paraId="65FB2785" w14:textId="6F27F6C0" w:rsidR="005F6EA0" w:rsidRDefault="005F6EA0" w:rsidP="005F6EA0">
      <w:pPr>
        <w:pStyle w:val="NormalWeb"/>
        <w:shd w:val="clear" w:color="auto" w:fill="FFFFFF"/>
        <w:spacing w:before="0" w:beforeAutospacing="0" w:after="0" w:afterAutospacing="0"/>
        <w:rPr>
          <w:rFonts w:ascii="Helvetica" w:hAnsi="Helvetica"/>
          <w:color w:val="4F4F4F"/>
        </w:rPr>
      </w:pPr>
    </w:p>
    <w:p w14:paraId="7CAC8CA9" w14:textId="0136CBD0" w:rsidR="005F6EA0" w:rsidRDefault="007B3508" w:rsidP="007B3508">
      <w:bookmarkStart w:id="0" w:name="OLE_LINK1"/>
      <w:bookmarkStart w:id="1" w:name="OLE_LINK2"/>
      <w:r>
        <w:t xml:space="preserve">How is the </w:t>
      </w:r>
      <w:r w:rsidRPr="005F6EA0">
        <w:t>Gross</w:t>
      </w:r>
      <w:r w:rsidR="005F6EA0" w:rsidRPr="005F6EA0">
        <w:t xml:space="preserve"> Profit for IT</w:t>
      </w:r>
      <w:r>
        <w:t xml:space="preserve"> Industry and its Sub Sectors</w:t>
      </w:r>
      <w:r w:rsidR="005F6EA0" w:rsidRPr="005F6EA0">
        <w:t xml:space="preserve"> </w:t>
      </w:r>
      <w:r>
        <w:t>in Year 4 compared to</w:t>
      </w:r>
      <w:r w:rsidR="005F6EA0" w:rsidRPr="005F6EA0">
        <w:t xml:space="preserve"> HealthCare Industry</w:t>
      </w:r>
      <w:r>
        <w:t xml:space="preserve"> in Year 4</w:t>
      </w:r>
      <w:r w:rsidR="005F6EA0" w:rsidRPr="005F6EA0">
        <w:t>?</w:t>
      </w:r>
    </w:p>
    <w:bookmarkEnd w:id="0"/>
    <w:bookmarkEnd w:id="1"/>
    <w:p w14:paraId="5FB9DA79" w14:textId="77777777" w:rsidR="005F6EA0" w:rsidRDefault="005F6EA0" w:rsidP="005F6EA0"/>
    <w:p w14:paraId="3362F2BE" w14:textId="70C71CF8" w:rsidR="005F6EA0" w:rsidRDefault="005F6EA0" w:rsidP="005F6EA0">
      <w:r w:rsidRPr="005F6EA0">
        <w:t>From the data</w:t>
      </w:r>
      <w:r w:rsidR="008C1ED2">
        <w:t xml:space="preserve">, </w:t>
      </w:r>
      <w:r w:rsidRPr="005F6EA0">
        <w:t xml:space="preserve">we can see that the gross profit </w:t>
      </w:r>
      <w:r w:rsidR="007B3508">
        <w:t>in Year 4</w:t>
      </w:r>
      <w:r w:rsidRPr="005F6EA0">
        <w:t xml:space="preserve"> in Healthcare is </w:t>
      </w:r>
      <w:r>
        <w:t>$</w:t>
      </w:r>
      <w:r w:rsidR="00CC056E">
        <w:t>442B</w:t>
      </w:r>
      <w:r w:rsidRPr="005F6EA0">
        <w:t xml:space="preserve"> and Technology </w:t>
      </w:r>
      <w:r w:rsidR="007B3508">
        <w:t xml:space="preserve">is </w:t>
      </w:r>
      <w:r w:rsidR="00CC056E">
        <w:t>higher</w:t>
      </w:r>
      <w:r w:rsidR="007B3508">
        <w:t xml:space="preserve"> $44</w:t>
      </w:r>
      <w:r w:rsidR="00CC056E">
        <w:t>9</w:t>
      </w:r>
      <w:r w:rsidR="007B3508">
        <w:t>B</w:t>
      </w:r>
      <w:r w:rsidRPr="005F6EA0">
        <w:t xml:space="preserve">.  It is very </w:t>
      </w:r>
      <w:r w:rsidR="007B3508">
        <w:t>obvious</w:t>
      </w:r>
      <w:r w:rsidRPr="005F6EA0">
        <w:t xml:space="preserve"> that </w:t>
      </w:r>
      <w:r w:rsidR="007B3508">
        <w:t xml:space="preserve">both industries are </w:t>
      </w:r>
      <w:r w:rsidR="007B3508" w:rsidRPr="005F6EA0">
        <w:t>slightly</w:t>
      </w:r>
      <w:r w:rsidRPr="005F6EA0">
        <w:t xml:space="preserve"> close in </w:t>
      </w:r>
      <w:r w:rsidR="007B3508">
        <w:t>G</w:t>
      </w:r>
      <w:r>
        <w:t xml:space="preserve">ross </w:t>
      </w:r>
      <w:r w:rsidR="007B3508">
        <w:t>P</w:t>
      </w:r>
      <w:r>
        <w:t>rofit</w:t>
      </w:r>
      <w:r w:rsidR="007B3508">
        <w:t xml:space="preserve"> for Year 4</w:t>
      </w:r>
    </w:p>
    <w:p w14:paraId="0EE799C3" w14:textId="77777777" w:rsidR="005F6EA0" w:rsidRDefault="005F6EA0" w:rsidP="005F6EA0"/>
    <w:p w14:paraId="0A5AB275" w14:textId="77777777" w:rsidR="008C1ED2" w:rsidRDefault="005F6EA0" w:rsidP="007B3508">
      <w:pPr>
        <w:rPr>
          <w:i/>
          <w:iCs/>
        </w:rPr>
      </w:pPr>
      <w:r w:rsidRPr="005F6EA0">
        <w:t xml:space="preserve">However, when we break it down </w:t>
      </w:r>
      <w:r w:rsidR="007B3508">
        <w:t>by Sub Sectors</w:t>
      </w:r>
      <w:r w:rsidRPr="005F6EA0">
        <w:t xml:space="preserve">, we </w:t>
      </w:r>
      <w:r w:rsidR="007B3508">
        <w:t xml:space="preserve">are able </w:t>
      </w:r>
      <w:r w:rsidRPr="005F6EA0">
        <w:t xml:space="preserve">see how the </w:t>
      </w:r>
      <w:r w:rsidR="007B3508">
        <w:t>G</w:t>
      </w:r>
      <w:r w:rsidRPr="005F6EA0">
        <w:t xml:space="preserve">ross </w:t>
      </w:r>
      <w:r w:rsidR="007B3508">
        <w:t>P</w:t>
      </w:r>
      <w:r w:rsidRPr="005F6EA0">
        <w:t xml:space="preserve">rofit </w:t>
      </w:r>
      <w:r w:rsidR="007B3508">
        <w:t>for Year 4</w:t>
      </w:r>
      <w:r w:rsidRPr="005F6EA0">
        <w:t xml:space="preserve"> has </w:t>
      </w:r>
      <w:r w:rsidRPr="005F6EA0">
        <w:t>performed</w:t>
      </w:r>
      <w:r w:rsidRPr="005F6EA0">
        <w:t>.</w:t>
      </w:r>
      <w:r>
        <w:t xml:space="preserve"> </w:t>
      </w:r>
      <w:r w:rsidR="007B3508">
        <w:t xml:space="preserve">The </w:t>
      </w:r>
      <w:r w:rsidR="007B3508" w:rsidRPr="007B3508">
        <w:rPr>
          <w:i/>
          <w:iCs/>
        </w:rPr>
        <w:t>“</w:t>
      </w:r>
      <w:r w:rsidR="007B3508" w:rsidRPr="007B3508">
        <w:rPr>
          <w:i/>
          <w:iCs/>
        </w:rPr>
        <w:t xml:space="preserve">Gross Profit </w:t>
      </w:r>
      <w:r w:rsidR="007B3508">
        <w:rPr>
          <w:i/>
          <w:iCs/>
        </w:rPr>
        <w:t xml:space="preserve">in </w:t>
      </w:r>
      <w:r w:rsidR="007B3508" w:rsidRPr="007B3508">
        <w:rPr>
          <w:i/>
          <w:iCs/>
        </w:rPr>
        <w:t xml:space="preserve">Sub Sectors </w:t>
      </w:r>
      <w:proofErr w:type="gramStart"/>
      <w:r w:rsidR="007B3508" w:rsidRPr="007B3508">
        <w:rPr>
          <w:i/>
          <w:iCs/>
        </w:rPr>
        <w:t>For</w:t>
      </w:r>
      <w:proofErr w:type="gramEnd"/>
      <w:r w:rsidR="007B3508" w:rsidRPr="007B3508">
        <w:rPr>
          <w:i/>
          <w:iCs/>
        </w:rPr>
        <w:t xml:space="preserve"> Healthcare</w:t>
      </w:r>
      <w:r w:rsidR="007B3508" w:rsidRPr="007B3508">
        <w:rPr>
          <w:i/>
          <w:iCs/>
        </w:rPr>
        <w:t>”</w:t>
      </w:r>
      <w:r w:rsidR="007B3508">
        <w:rPr>
          <w:i/>
          <w:iCs/>
        </w:rPr>
        <w:t xml:space="preserve"> bar graph, show the total Gross profit by sub sectors for Healthcare industry. We can see that the highest two Sub Sector are </w:t>
      </w:r>
      <w:r w:rsidR="00CC056E">
        <w:rPr>
          <w:i/>
          <w:iCs/>
        </w:rPr>
        <w:t>“</w:t>
      </w:r>
      <w:r w:rsidR="007B3508">
        <w:rPr>
          <w:i/>
          <w:iCs/>
        </w:rPr>
        <w:t>Managed Health Care</w:t>
      </w:r>
      <w:r w:rsidR="00CC056E">
        <w:rPr>
          <w:i/>
          <w:iCs/>
        </w:rPr>
        <w:t>”</w:t>
      </w:r>
      <w:r w:rsidR="007B3508">
        <w:rPr>
          <w:i/>
          <w:iCs/>
        </w:rPr>
        <w:t xml:space="preserve"> estimated Gross Profit of $115B and the second is </w:t>
      </w:r>
      <w:r w:rsidR="00CC056E">
        <w:rPr>
          <w:i/>
          <w:iCs/>
        </w:rPr>
        <w:t>“</w:t>
      </w:r>
      <w:r w:rsidR="007B3508">
        <w:rPr>
          <w:i/>
          <w:iCs/>
        </w:rPr>
        <w:t>Pharmaceutical</w:t>
      </w:r>
      <w:r w:rsidR="00CC056E">
        <w:rPr>
          <w:i/>
          <w:iCs/>
        </w:rPr>
        <w:t>”</w:t>
      </w:r>
      <w:r w:rsidR="007B3508">
        <w:rPr>
          <w:i/>
          <w:iCs/>
        </w:rPr>
        <w:t xml:space="preserve"> is $100B. </w:t>
      </w:r>
    </w:p>
    <w:p w14:paraId="59DCB9D5" w14:textId="77777777" w:rsidR="008C1ED2" w:rsidRDefault="008C1ED2" w:rsidP="007B3508">
      <w:pPr>
        <w:rPr>
          <w:i/>
          <w:iCs/>
        </w:rPr>
      </w:pPr>
    </w:p>
    <w:p w14:paraId="6EE728F8" w14:textId="2BCEED1E" w:rsidR="007B3508" w:rsidRDefault="007B3508" w:rsidP="008C1ED2">
      <w:pPr>
        <w:rPr>
          <w:i/>
          <w:iCs/>
        </w:rPr>
      </w:pPr>
      <w:r>
        <w:rPr>
          <w:i/>
          <w:iCs/>
        </w:rPr>
        <w:t>Also, 3 of the sub sectors in Health care are below $20B. On the Other Hand, Sub Sectors in Technology are very competitive since there 15 sectors. From the graph “Gross Profit Sub Sector for Technology”, the highest Gross Profit is Computer Hardware Sector with $9</w:t>
      </w:r>
      <w:r w:rsidR="00CC056E">
        <w:rPr>
          <w:i/>
          <w:iCs/>
        </w:rPr>
        <w:t>3</w:t>
      </w:r>
      <w:r>
        <w:rPr>
          <w:i/>
          <w:iCs/>
        </w:rPr>
        <w:t>B, yet its less than Healthcare highest sector. 9 Sectors of Technology are lower than $20B Gross Profit compared to HealthCare</w:t>
      </w:r>
      <w:r w:rsidR="00CC056E">
        <w:rPr>
          <w:i/>
          <w:iCs/>
        </w:rPr>
        <w:t xml:space="preserve">. </w:t>
      </w:r>
    </w:p>
    <w:p w14:paraId="2D88F572" w14:textId="77777777" w:rsidR="008C1ED2" w:rsidRDefault="008C1ED2" w:rsidP="007B3508">
      <w:pPr>
        <w:rPr>
          <w:i/>
          <w:iCs/>
        </w:rPr>
      </w:pPr>
    </w:p>
    <w:p w14:paraId="1570F0DF" w14:textId="28D548A5" w:rsidR="007B3508" w:rsidRDefault="007B3508" w:rsidP="007B3508">
      <w:pPr>
        <w:rPr>
          <w:i/>
          <w:iCs/>
        </w:rPr>
      </w:pPr>
    </w:p>
    <w:p w14:paraId="1950AD2C" w14:textId="627F8A73" w:rsidR="007B3508" w:rsidRDefault="007B3508" w:rsidP="007B3508">
      <w:pPr>
        <w:rPr>
          <w:i/>
          <w:iCs/>
        </w:rPr>
      </w:pPr>
      <w:r>
        <w:rPr>
          <w:i/>
          <w:iCs/>
        </w:rPr>
        <w:t>The mean Gross Profit of Sub Sectors for Healthcare industry in Year 4 is $49B and the Technology is less with $28.6B. The median of Sub Sectors in HealthCare is $42B while Technology is $8.9B. Also, the standard deviation of Gross Profit healthcare is $42B, and Technology Sub Sectors is $31.9B.</w:t>
      </w:r>
      <w:r w:rsidR="00CC056E">
        <w:rPr>
          <w:i/>
          <w:iCs/>
        </w:rPr>
        <w:t xml:space="preserve"> </w:t>
      </w:r>
    </w:p>
    <w:p w14:paraId="6BC10F11" w14:textId="7A3CF3B2" w:rsidR="00CC056E" w:rsidRDefault="00CC056E" w:rsidP="007B3508">
      <w:pPr>
        <w:rPr>
          <w:i/>
          <w:iCs/>
        </w:rPr>
      </w:pPr>
      <w:r>
        <w:rPr>
          <w:i/>
          <w:iCs/>
        </w:rPr>
        <w:t xml:space="preserve">To conclude, we see that Technology sub sectors is higher in total of Gross Profit than </w:t>
      </w:r>
      <w:proofErr w:type="spellStart"/>
      <w:r>
        <w:rPr>
          <w:i/>
          <w:iCs/>
        </w:rPr>
        <w:t>healthare</w:t>
      </w:r>
      <w:proofErr w:type="spellEnd"/>
      <w:r>
        <w:rPr>
          <w:i/>
          <w:iCs/>
        </w:rPr>
        <w:t xml:space="preserve">. However, we notice that the mean of healthcare sub sectors </w:t>
      </w:r>
      <w:proofErr w:type="gramStart"/>
      <w:r>
        <w:rPr>
          <w:i/>
          <w:iCs/>
        </w:rPr>
        <w:t>are</w:t>
      </w:r>
      <w:proofErr w:type="gramEnd"/>
      <w:r>
        <w:rPr>
          <w:i/>
          <w:iCs/>
        </w:rPr>
        <w:t xml:space="preserve"> higher that’s because Technology has a lot of sectors and Gross profit distribution effected the total to make less. </w:t>
      </w:r>
    </w:p>
    <w:p w14:paraId="0F5DF957" w14:textId="233333E2" w:rsidR="008C1ED2" w:rsidRDefault="008C1ED2" w:rsidP="007B3508">
      <w:pPr>
        <w:rPr>
          <w:i/>
          <w:iCs/>
        </w:rPr>
      </w:pPr>
    </w:p>
    <w:p w14:paraId="7E5A1E32" w14:textId="62454DBC" w:rsidR="008C1ED2" w:rsidRDefault="008C1ED2" w:rsidP="007B3508">
      <w:pPr>
        <w:rPr>
          <w:i/>
          <w:iCs/>
        </w:rPr>
      </w:pPr>
    </w:p>
    <w:p w14:paraId="17C422F4" w14:textId="5A7DB591" w:rsidR="008C1ED2" w:rsidRDefault="008C1ED2" w:rsidP="007B3508">
      <w:pPr>
        <w:rPr>
          <w:i/>
          <w:iCs/>
        </w:rPr>
      </w:pPr>
    </w:p>
    <w:p w14:paraId="23AB6E18" w14:textId="02AB5036" w:rsidR="008C1ED2" w:rsidRDefault="008C1ED2" w:rsidP="007B3508">
      <w:pPr>
        <w:rPr>
          <w:i/>
          <w:iCs/>
        </w:rPr>
      </w:pPr>
    </w:p>
    <w:p w14:paraId="0130D1A8" w14:textId="48E7C9B0" w:rsidR="008C1ED2" w:rsidRDefault="008C1ED2" w:rsidP="007B3508">
      <w:pPr>
        <w:rPr>
          <w:i/>
          <w:iCs/>
        </w:rPr>
      </w:pPr>
    </w:p>
    <w:p w14:paraId="7F31437D" w14:textId="1FF70859" w:rsidR="008C1ED2" w:rsidRDefault="008C1ED2" w:rsidP="007B3508">
      <w:pPr>
        <w:rPr>
          <w:i/>
          <w:iCs/>
        </w:rPr>
      </w:pPr>
    </w:p>
    <w:p w14:paraId="63081493" w14:textId="480A27DD" w:rsidR="008C1ED2" w:rsidRDefault="008C1ED2" w:rsidP="007B3508">
      <w:pPr>
        <w:rPr>
          <w:i/>
          <w:iCs/>
        </w:rPr>
      </w:pPr>
    </w:p>
    <w:p w14:paraId="48A828AB" w14:textId="762D0AB9" w:rsidR="008C1ED2" w:rsidRDefault="008C1ED2" w:rsidP="007B3508">
      <w:pPr>
        <w:rPr>
          <w:i/>
          <w:iCs/>
        </w:rPr>
      </w:pPr>
    </w:p>
    <w:p w14:paraId="39015CE9" w14:textId="04561A4F" w:rsidR="008C1ED2" w:rsidRDefault="008C1ED2" w:rsidP="007B3508">
      <w:pPr>
        <w:rPr>
          <w:i/>
          <w:iCs/>
        </w:rPr>
      </w:pPr>
    </w:p>
    <w:p w14:paraId="763BFCFF" w14:textId="7665BA98" w:rsidR="008C1ED2" w:rsidRDefault="008C1ED2" w:rsidP="007B3508">
      <w:pPr>
        <w:rPr>
          <w:i/>
          <w:iCs/>
        </w:rPr>
      </w:pPr>
    </w:p>
    <w:p w14:paraId="37B45214" w14:textId="1BBDA2A8" w:rsidR="008C1ED2" w:rsidRDefault="008C1ED2" w:rsidP="007B3508">
      <w:pPr>
        <w:rPr>
          <w:i/>
          <w:iCs/>
        </w:rPr>
      </w:pPr>
    </w:p>
    <w:p w14:paraId="5515D541" w14:textId="41A310BB" w:rsidR="008C1ED2" w:rsidRDefault="008C1ED2" w:rsidP="007B3508">
      <w:pPr>
        <w:rPr>
          <w:i/>
          <w:iCs/>
        </w:rPr>
      </w:pPr>
    </w:p>
    <w:p w14:paraId="27C5A1EA" w14:textId="63E14886" w:rsidR="008C1ED2" w:rsidRDefault="008C1ED2" w:rsidP="007B3508">
      <w:pPr>
        <w:rPr>
          <w:i/>
          <w:iCs/>
        </w:rPr>
      </w:pPr>
    </w:p>
    <w:p w14:paraId="54A83790" w14:textId="546864F4" w:rsidR="008C1ED2" w:rsidRDefault="008C1ED2" w:rsidP="007B3508">
      <w:pPr>
        <w:rPr>
          <w:i/>
          <w:iCs/>
        </w:rPr>
      </w:pPr>
    </w:p>
    <w:p w14:paraId="43F5D615" w14:textId="4922BD9E" w:rsidR="008C1ED2" w:rsidRDefault="008C1ED2" w:rsidP="007B3508">
      <w:pPr>
        <w:rPr>
          <w:i/>
          <w:iCs/>
        </w:rPr>
      </w:pPr>
    </w:p>
    <w:p w14:paraId="54D13602" w14:textId="7911BBDF" w:rsidR="008C1ED2" w:rsidRDefault="008C1ED2" w:rsidP="007B3508">
      <w:pPr>
        <w:rPr>
          <w:i/>
          <w:iCs/>
        </w:rPr>
      </w:pPr>
    </w:p>
    <w:p w14:paraId="38614F5A" w14:textId="082DF48F" w:rsidR="008C1ED2" w:rsidRDefault="008C1ED2" w:rsidP="007B3508">
      <w:pPr>
        <w:rPr>
          <w:i/>
          <w:iCs/>
        </w:rPr>
      </w:pPr>
    </w:p>
    <w:p w14:paraId="660BC2A7" w14:textId="6C375D0D" w:rsidR="008C1ED2" w:rsidRDefault="008C1ED2" w:rsidP="007B3508">
      <w:pPr>
        <w:rPr>
          <w:i/>
          <w:iCs/>
        </w:rPr>
      </w:pPr>
    </w:p>
    <w:p w14:paraId="22F9BA81" w14:textId="6174A73A" w:rsidR="008C1ED2" w:rsidRDefault="008C1ED2" w:rsidP="007B3508">
      <w:pPr>
        <w:rPr>
          <w:i/>
          <w:iCs/>
        </w:rPr>
      </w:pPr>
    </w:p>
    <w:p w14:paraId="53403708" w14:textId="618C1B60" w:rsidR="008C1ED2" w:rsidRDefault="008C1ED2" w:rsidP="007B3508">
      <w:pPr>
        <w:rPr>
          <w:i/>
          <w:iCs/>
        </w:rPr>
      </w:pPr>
    </w:p>
    <w:p w14:paraId="57031A2D" w14:textId="2D100432" w:rsidR="008C1ED2" w:rsidRDefault="008C1ED2" w:rsidP="007B3508">
      <w:pPr>
        <w:rPr>
          <w:i/>
          <w:iCs/>
        </w:rPr>
      </w:pPr>
    </w:p>
    <w:p w14:paraId="5A7DAF74" w14:textId="22C0E54F" w:rsidR="008C1ED2" w:rsidRDefault="008C1ED2" w:rsidP="007B3508">
      <w:pPr>
        <w:rPr>
          <w:i/>
          <w:iCs/>
        </w:rPr>
      </w:pPr>
    </w:p>
    <w:p w14:paraId="5D29DE51" w14:textId="2A42A25E" w:rsidR="008C1ED2" w:rsidRDefault="008C1ED2" w:rsidP="007B3508">
      <w:pPr>
        <w:rPr>
          <w:i/>
          <w:iCs/>
        </w:rPr>
      </w:pPr>
    </w:p>
    <w:p w14:paraId="595BBAED" w14:textId="2F1EFA94" w:rsidR="008C1ED2" w:rsidRDefault="008C1ED2" w:rsidP="007B3508">
      <w:pPr>
        <w:rPr>
          <w:i/>
          <w:iCs/>
        </w:rPr>
      </w:pPr>
    </w:p>
    <w:p w14:paraId="527FC97F" w14:textId="0B61DCCA" w:rsidR="008C1ED2" w:rsidRDefault="008C1ED2" w:rsidP="007B3508">
      <w:pPr>
        <w:rPr>
          <w:i/>
          <w:iCs/>
        </w:rPr>
      </w:pPr>
    </w:p>
    <w:p w14:paraId="445FE815" w14:textId="2E573809" w:rsidR="008C1ED2" w:rsidRDefault="008C1ED2" w:rsidP="007B3508">
      <w:pPr>
        <w:rPr>
          <w:i/>
          <w:iCs/>
        </w:rPr>
      </w:pPr>
    </w:p>
    <w:p w14:paraId="630D72E8" w14:textId="15FE0C9E" w:rsidR="008C1ED2" w:rsidRDefault="008C1ED2" w:rsidP="007B3508">
      <w:pPr>
        <w:rPr>
          <w:i/>
          <w:iCs/>
        </w:rPr>
      </w:pPr>
    </w:p>
    <w:p w14:paraId="4E36D72C" w14:textId="28E9A1A8" w:rsidR="008C1ED2" w:rsidRDefault="008C1ED2" w:rsidP="007B3508">
      <w:pPr>
        <w:rPr>
          <w:i/>
          <w:iCs/>
        </w:rPr>
      </w:pPr>
    </w:p>
    <w:p w14:paraId="25EB6860" w14:textId="530FE325" w:rsidR="008C1ED2" w:rsidRDefault="008C1ED2" w:rsidP="007B3508">
      <w:pPr>
        <w:rPr>
          <w:i/>
          <w:iCs/>
        </w:rPr>
      </w:pPr>
    </w:p>
    <w:p w14:paraId="2389EC18" w14:textId="7D330C89" w:rsidR="008C1ED2" w:rsidRDefault="008C1ED2" w:rsidP="007B3508">
      <w:pPr>
        <w:rPr>
          <w:i/>
          <w:iCs/>
        </w:rPr>
      </w:pPr>
    </w:p>
    <w:p w14:paraId="2A74F056" w14:textId="6334E3CA" w:rsidR="008C1ED2" w:rsidRDefault="008C1ED2" w:rsidP="007B3508">
      <w:pPr>
        <w:rPr>
          <w:i/>
          <w:iCs/>
        </w:rPr>
      </w:pPr>
    </w:p>
    <w:p w14:paraId="7F13A055" w14:textId="2EFAE8EC" w:rsidR="008C1ED2" w:rsidRDefault="008C1ED2" w:rsidP="007B3508">
      <w:pPr>
        <w:rPr>
          <w:i/>
          <w:iCs/>
        </w:rPr>
      </w:pPr>
    </w:p>
    <w:p w14:paraId="6AC66BF1" w14:textId="5927DDF5" w:rsidR="008C1ED2" w:rsidRDefault="008C1ED2" w:rsidP="007B3508">
      <w:pPr>
        <w:rPr>
          <w:i/>
          <w:iCs/>
        </w:rPr>
      </w:pPr>
    </w:p>
    <w:p w14:paraId="697ADEF0" w14:textId="29C77C59" w:rsidR="008C1ED2" w:rsidRDefault="008C1ED2" w:rsidP="007B3508">
      <w:pPr>
        <w:rPr>
          <w:i/>
          <w:iCs/>
        </w:rPr>
      </w:pPr>
    </w:p>
    <w:p w14:paraId="64FA3008" w14:textId="6D118A9B" w:rsidR="008C1ED2" w:rsidRDefault="008C1ED2" w:rsidP="007B3508">
      <w:pPr>
        <w:rPr>
          <w:i/>
          <w:iCs/>
        </w:rPr>
      </w:pPr>
    </w:p>
    <w:p w14:paraId="54FF4522" w14:textId="600C07AF" w:rsidR="008C1ED2" w:rsidRDefault="008C1ED2" w:rsidP="007B3508">
      <w:pPr>
        <w:rPr>
          <w:i/>
          <w:iCs/>
        </w:rPr>
      </w:pPr>
    </w:p>
    <w:p w14:paraId="488FB8B6" w14:textId="4CAE0CC9" w:rsidR="008C1ED2" w:rsidRDefault="008C1ED2" w:rsidP="007B3508">
      <w:pPr>
        <w:rPr>
          <w:i/>
          <w:iCs/>
        </w:rPr>
      </w:pPr>
    </w:p>
    <w:p w14:paraId="4C2D5FB9" w14:textId="03BE1AD8" w:rsidR="008C1ED2" w:rsidRDefault="008C1ED2" w:rsidP="007B3508">
      <w:pPr>
        <w:rPr>
          <w:i/>
          <w:iCs/>
        </w:rPr>
      </w:pPr>
    </w:p>
    <w:p w14:paraId="2F1893C1" w14:textId="5CE9314C" w:rsidR="008C1ED2" w:rsidRDefault="008C1ED2" w:rsidP="007B3508">
      <w:pPr>
        <w:rPr>
          <w:i/>
          <w:iCs/>
        </w:rPr>
      </w:pPr>
    </w:p>
    <w:p w14:paraId="791516CF" w14:textId="77777777" w:rsidR="008C1ED2" w:rsidRPr="007B3508" w:rsidRDefault="008C1ED2" w:rsidP="007B3508"/>
    <w:p w14:paraId="0C9CC868" w14:textId="351BB1FF" w:rsidR="007B3508" w:rsidRDefault="007B3508" w:rsidP="005F6EA0"/>
    <w:p w14:paraId="08080ABA" w14:textId="77777777" w:rsidR="007B3508" w:rsidRDefault="007B3508" w:rsidP="005F6EA0"/>
    <w:p w14:paraId="24EA93B8" w14:textId="75C0FF1E" w:rsidR="005F6EA0" w:rsidRDefault="005F6EA0" w:rsidP="005F6EA0">
      <w:r>
        <w:t xml:space="preserve">The Healthcare industry is slightly increasing from 2012 $345B to 2016 $443B. And the IT industry is increasing from Year 1 </w:t>
      </w:r>
      <w:r w:rsidR="007B3508">
        <w:t xml:space="preserve">$345B </w:t>
      </w:r>
      <w:r>
        <w:t xml:space="preserve">to 3 </w:t>
      </w:r>
      <w:r w:rsidR="007B3508">
        <w:t xml:space="preserve">$399B </w:t>
      </w:r>
      <w:r>
        <w:t>then decreased in Year 4</w:t>
      </w:r>
      <w:r w:rsidR="007B3508">
        <w:t xml:space="preserve"> $443B</w:t>
      </w:r>
      <w:r>
        <w:t xml:space="preserve">. </w:t>
      </w:r>
    </w:p>
    <w:p w14:paraId="3C066607" w14:textId="5C850191" w:rsidR="005F6EA0" w:rsidRDefault="005F6EA0" w:rsidP="005F6EA0"/>
    <w:p w14:paraId="759A0E82" w14:textId="3C461CFA" w:rsidR="005F6EA0" w:rsidRDefault="005F6EA0" w:rsidP="005F6EA0">
      <w:r>
        <w:t>Also, we noticed the average of Gross Profit of All 4 years in Healthcare is $386B and Technology higher $444B which shows that Technology has better performance in all years combined.</w:t>
      </w:r>
    </w:p>
    <w:p w14:paraId="68D270BE" w14:textId="6C3C25A0" w:rsidR="005F6EA0" w:rsidRDefault="005F6EA0" w:rsidP="005F6EA0"/>
    <w:p w14:paraId="203904EF" w14:textId="626224C0" w:rsidR="005F6EA0" w:rsidRDefault="005F6EA0" w:rsidP="005F6EA0">
      <w:pPr>
        <w:pStyle w:val="NormalWeb"/>
        <w:shd w:val="clear" w:color="auto" w:fill="FFFFFF"/>
        <w:spacing w:before="0" w:beforeAutospacing="0" w:after="0" w:afterAutospacing="0"/>
        <w:rPr>
          <w:rFonts w:ascii="Helvetica" w:hAnsi="Helvetica"/>
          <w:color w:val="4F4F4F"/>
        </w:rPr>
      </w:pPr>
      <w:r>
        <w:rPr>
          <w:rFonts w:ascii="Helvetica" w:hAnsi="Helvetica"/>
          <w:color w:val="4F4F4F"/>
        </w:rPr>
        <w:t>Moreover, the median of Gross Profit in Healthcare is $378B where Technology has higher median of $440B which means that technology industry is has stable of its profit gross despite the decrease in year 4.</w:t>
      </w:r>
    </w:p>
    <w:p w14:paraId="2F1A913F" w14:textId="66D39816" w:rsidR="005F6EA0" w:rsidRDefault="005F6EA0" w:rsidP="005F6EA0">
      <w:pPr>
        <w:pStyle w:val="NormalWeb"/>
        <w:shd w:val="clear" w:color="auto" w:fill="FFFFFF"/>
        <w:spacing w:before="0" w:beforeAutospacing="0" w:after="0" w:afterAutospacing="0"/>
        <w:rPr>
          <w:rFonts w:ascii="Helvetica" w:hAnsi="Helvetica"/>
          <w:color w:val="4F4F4F"/>
        </w:rPr>
      </w:pPr>
    </w:p>
    <w:p w14:paraId="5E7E68FE" w14:textId="2678550D" w:rsidR="005F6EA0" w:rsidRDefault="005F6EA0" w:rsidP="005F6EA0">
      <w:pPr>
        <w:pStyle w:val="NormalWeb"/>
        <w:shd w:val="clear" w:color="auto" w:fill="FFFFFF"/>
        <w:spacing w:before="0" w:beforeAutospacing="0" w:after="0" w:afterAutospacing="0"/>
        <w:rPr>
          <w:rFonts w:ascii="Helvetica" w:hAnsi="Helvetica"/>
          <w:color w:val="4F4F4F"/>
        </w:rPr>
      </w:pPr>
      <w:r>
        <w:rPr>
          <w:rFonts w:ascii="Helvetica" w:hAnsi="Helvetica"/>
          <w:color w:val="4F4F4F"/>
        </w:rPr>
        <w:t xml:space="preserve">From data shown we see that Healthcare Gross Profit standard deviation is $44B, yet Technology industry is $16B, we can conclude that the variability of healthcare companies </w:t>
      </w:r>
      <w:proofErr w:type="gramStart"/>
      <w:r w:rsidR="007B3508">
        <w:rPr>
          <w:rFonts w:ascii="Helvetica" w:hAnsi="Helvetica"/>
          <w:color w:val="4F4F4F"/>
        </w:rPr>
        <w:t>have</w:t>
      </w:r>
      <w:proofErr w:type="gramEnd"/>
      <w:r>
        <w:rPr>
          <w:rFonts w:ascii="Helvetica" w:hAnsi="Helvetica"/>
          <w:color w:val="4F4F4F"/>
        </w:rPr>
        <w:t xml:space="preserve"> higher revenues and higher spending’s in COGS of all the 4 years</w:t>
      </w:r>
      <w:r w:rsidR="007B3508">
        <w:rPr>
          <w:rFonts w:ascii="Helvetica" w:hAnsi="Helvetica"/>
          <w:color w:val="4F4F4F"/>
        </w:rPr>
        <w:t>.</w:t>
      </w:r>
    </w:p>
    <w:p w14:paraId="0C95626F" w14:textId="77777777" w:rsidR="005F6EA0" w:rsidRDefault="005F6EA0" w:rsidP="005F6EA0">
      <w:pPr>
        <w:pStyle w:val="NormalWeb"/>
        <w:shd w:val="clear" w:color="auto" w:fill="FFFFFF"/>
        <w:spacing w:before="0" w:beforeAutospacing="0" w:after="0" w:afterAutospacing="0"/>
        <w:rPr>
          <w:rFonts w:ascii="Helvetica" w:hAnsi="Helvetica"/>
          <w:color w:val="4F4F4F"/>
        </w:rPr>
      </w:pPr>
    </w:p>
    <w:p w14:paraId="60D629D1" w14:textId="77777777" w:rsidR="005F6EA0" w:rsidRDefault="005F6EA0"/>
    <w:p w14:paraId="7CA08471" w14:textId="77777777" w:rsidR="005047C5" w:rsidRDefault="005047C5"/>
    <w:p w14:paraId="1DB7C073" w14:textId="703ABE9C" w:rsidR="005F6EA0" w:rsidRPr="005047C5" w:rsidRDefault="005F6EA0" w:rsidP="005047C5">
      <w:pPr>
        <w:pStyle w:val="ListParagraph"/>
      </w:pPr>
    </w:p>
    <w:sectPr w:rsidR="005F6EA0" w:rsidRPr="005047C5" w:rsidSect="005047C5">
      <w:pgSz w:w="12240" w:h="15840"/>
      <w:pgMar w:top="396"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02083"/>
    <w:multiLevelType w:val="hybridMultilevel"/>
    <w:tmpl w:val="6200FD8E"/>
    <w:lvl w:ilvl="0" w:tplc="353CC1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F"/>
    <w:rsid w:val="001260A2"/>
    <w:rsid w:val="00375E91"/>
    <w:rsid w:val="005047C5"/>
    <w:rsid w:val="005F6EA0"/>
    <w:rsid w:val="00610A55"/>
    <w:rsid w:val="007B3508"/>
    <w:rsid w:val="00886702"/>
    <w:rsid w:val="008C1ED2"/>
    <w:rsid w:val="00AB612F"/>
    <w:rsid w:val="00B1535E"/>
    <w:rsid w:val="00B7462E"/>
    <w:rsid w:val="00BD2E94"/>
    <w:rsid w:val="00CC056E"/>
    <w:rsid w:val="00FB4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2EA8"/>
  <w15:chartTrackingRefBased/>
  <w15:docId w15:val="{328681E3-B5E9-EC4D-A6C8-9502372CF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7C5"/>
    <w:pPr>
      <w:ind w:left="720"/>
      <w:contextualSpacing/>
    </w:pPr>
  </w:style>
  <w:style w:type="paragraph" w:styleId="BalloonText">
    <w:name w:val="Balloon Text"/>
    <w:basedOn w:val="Normal"/>
    <w:link w:val="BalloonTextChar"/>
    <w:uiPriority w:val="99"/>
    <w:semiHidden/>
    <w:unhideWhenUsed/>
    <w:rsid w:val="00B153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535E"/>
    <w:rPr>
      <w:rFonts w:ascii="Times New Roman" w:hAnsi="Times New Roman" w:cs="Times New Roman"/>
      <w:sz w:val="18"/>
      <w:szCs w:val="18"/>
    </w:rPr>
  </w:style>
  <w:style w:type="paragraph" w:styleId="NormalWeb">
    <w:name w:val="Normal (Web)"/>
    <w:basedOn w:val="Normal"/>
    <w:uiPriority w:val="99"/>
    <w:semiHidden/>
    <w:unhideWhenUsed/>
    <w:rsid w:val="005F6EA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F6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4933">
      <w:bodyDiv w:val="1"/>
      <w:marLeft w:val="0"/>
      <w:marRight w:val="0"/>
      <w:marTop w:val="0"/>
      <w:marBottom w:val="0"/>
      <w:divBdr>
        <w:top w:val="none" w:sz="0" w:space="0" w:color="auto"/>
        <w:left w:val="none" w:sz="0" w:space="0" w:color="auto"/>
        <w:bottom w:val="none" w:sz="0" w:space="0" w:color="auto"/>
        <w:right w:val="none" w:sz="0" w:space="0" w:color="auto"/>
      </w:divBdr>
    </w:div>
    <w:div w:id="123123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Documents/iCollections/School%20/Udacity/Business%20Analytics/Project%20Temple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Templete.dotx</Template>
  <TotalTime>105</TotalTime>
  <Pages>3</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Alrashidan</dc:creator>
  <cp:keywords/>
  <dc:description/>
  <cp:lastModifiedBy>Mohammed Alrashidan</cp:lastModifiedBy>
  <cp:revision>5</cp:revision>
  <cp:lastPrinted>2020-03-28T05:50:00Z</cp:lastPrinted>
  <dcterms:created xsi:type="dcterms:W3CDTF">2020-03-31T07:36:00Z</dcterms:created>
  <dcterms:modified xsi:type="dcterms:W3CDTF">2020-04-01T20:34:00Z</dcterms:modified>
</cp:coreProperties>
</file>